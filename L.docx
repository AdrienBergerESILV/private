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596" w:rsidRDefault="004639F0" w:rsidP="00FE4E3B">
      <w:pPr>
        <w:pStyle w:val="Heading1"/>
        <w:numPr>
          <w:ilvl w:val="0"/>
          <w:numId w:val="3"/>
        </w:numPr>
        <w:rPr>
          <w:lang w:val="fr-LU"/>
        </w:rPr>
      </w:pPr>
      <w:r>
        <w:rPr>
          <w:lang w:val="fr-LU"/>
        </w:rPr>
        <w:t>L</w:t>
      </w:r>
      <w:r w:rsidR="00FE4E3B">
        <w:rPr>
          <w:lang w:val="fr-LU"/>
        </w:rPr>
        <w:t>’environnement A</w:t>
      </w:r>
      <w:r>
        <w:rPr>
          <w:lang w:val="fr-LU"/>
        </w:rPr>
        <w:t>gile</w:t>
      </w:r>
    </w:p>
    <w:p w:rsidR="00FE4E3B" w:rsidRPr="00FE4E3B" w:rsidRDefault="00FE4E3B" w:rsidP="00FE4E3B">
      <w:pPr>
        <w:pStyle w:val="Heading2"/>
        <w:numPr>
          <w:ilvl w:val="0"/>
          <w:numId w:val="5"/>
        </w:numPr>
        <w:rPr>
          <w:lang w:val="fr-LU"/>
        </w:rPr>
      </w:pPr>
      <w:r>
        <w:rPr>
          <w:lang w:val="fr-LU"/>
        </w:rPr>
        <w:t>Les valeurs principales de l’Agile</w:t>
      </w:r>
    </w:p>
    <w:p w:rsidR="004639F0" w:rsidRDefault="004639F0" w:rsidP="004639F0">
      <w:pPr>
        <w:rPr>
          <w:lang w:val="fr-LU"/>
        </w:rPr>
      </w:pPr>
    </w:p>
    <w:p w:rsidR="004639F0" w:rsidRDefault="00572F7D" w:rsidP="00572F7D">
      <w:pPr>
        <w:jc w:val="both"/>
        <w:rPr>
          <w:lang w:val="fr-LU"/>
        </w:rPr>
      </w:pPr>
      <w:r>
        <w:rPr>
          <w:lang w:val="fr-LU"/>
        </w:rPr>
        <w:t>Bien que l’ESILV m’ait fournis une initiation à l’environnement Agile, j’ai pu découvrir au cours de mon stage ce Framework d’une façon</w:t>
      </w:r>
      <w:r w:rsidR="004C2E2A">
        <w:rPr>
          <w:lang w:val="fr-LU"/>
        </w:rPr>
        <w:t xml:space="preserve"> beaucoup plus</w:t>
      </w:r>
      <w:r>
        <w:rPr>
          <w:lang w:val="fr-LU"/>
        </w:rPr>
        <w:t xml:space="preserve"> professionnel et complète. Depuis plus d’un an la BIL a lancé un grand programme de transformation digital. Ce projet aillant pour but de moderniser l’environnement de travail de l’ensemble des équipes MVP. La banque à de ce fait choisi de faire accompagner par un partenaire qui a permis d’introduire la gestion de projet SCRUM au sein du plateau. Véritable révolution au sein de cette structure l’accueil fut d’abord mitigé, mais petit à petit management comme employés commence à s’être habitués à ces nouvelles habitudes de travail. </w:t>
      </w:r>
    </w:p>
    <w:p w:rsidR="00572F7D" w:rsidRDefault="00572F7D" w:rsidP="00572F7D">
      <w:pPr>
        <w:jc w:val="both"/>
        <w:rPr>
          <w:lang w:val="fr-LU"/>
        </w:rPr>
      </w:pPr>
      <w:r>
        <w:rPr>
          <w:lang w:val="fr-LU"/>
        </w:rPr>
        <w:t xml:space="preserve">L’environnement Agile SCRUM est basé sur quatre valeurs principales : </w:t>
      </w:r>
    </w:p>
    <w:p w:rsidR="00572F7D" w:rsidRPr="00572F7D" w:rsidRDefault="00572F7D" w:rsidP="00572F7D">
      <w:pPr>
        <w:pStyle w:val="ListParagraph"/>
        <w:numPr>
          <w:ilvl w:val="0"/>
          <w:numId w:val="2"/>
        </w:numPr>
        <w:jc w:val="both"/>
        <w:rPr>
          <w:lang w:val="fr-LU"/>
        </w:rPr>
      </w:pPr>
      <w:r w:rsidRPr="00572F7D">
        <w:rPr>
          <w:b/>
          <w:lang w:val="fr-LU"/>
        </w:rPr>
        <w:t>Les individus et leurs interactions</w:t>
      </w:r>
      <w:r w:rsidRPr="00572F7D">
        <w:rPr>
          <w:lang w:val="fr-LU"/>
        </w:rPr>
        <w:t xml:space="preserve"> plus que les processus et les outils.</w:t>
      </w:r>
    </w:p>
    <w:p w:rsidR="00572F7D" w:rsidRDefault="00572F7D" w:rsidP="00572F7D">
      <w:pPr>
        <w:pStyle w:val="ListParagraph"/>
        <w:numPr>
          <w:ilvl w:val="0"/>
          <w:numId w:val="2"/>
        </w:numPr>
        <w:jc w:val="both"/>
        <w:rPr>
          <w:lang w:val="fr-LU"/>
        </w:rPr>
      </w:pPr>
      <w:r w:rsidRPr="00572F7D">
        <w:rPr>
          <w:b/>
          <w:lang w:val="fr-LU"/>
        </w:rPr>
        <w:t>Un logiciel qui fonctionne</w:t>
      </w:r>
      <w:r w:rsidRPr="00572F7D">
        <w:rPr>
          <w:lang w:val="fr-LU"/>
        </w:rPr>
        <w:t xml:space="preserve"> plus qu’une documentation exhaustive.</w:t>
      </w:r>
    </w:p>
    <w:p w:rsidR="00572F7D" w:rsidRDefault="00572F7D" w:rsidP="00572F7D">
      <w:pPr>
        <w:pStyle w:val="ListParagraph"/>
        <w:numPr>
          <w:ilvl w:val="0"/>
          <w:numId w:val="2"/>
        </w:numPr>
        <w:jc w:val="both"/>
        <w:rPr>
          <w:lang w:val="fr-LU"/>
        </w:rPr>
      </w:pPr>
      <w:r w:rsidRPr="00572F7D">
        <w:rPr>
          <w:b/>
          <w:lang w:val="fr-LU"/>
        </w:rPr>
        <w:t>La collaboration avec les clients</w:t>
      </w:r>
      <w:r w:rsidRPr="00572F7D">
        <w:rPr>
          <w:lang w:val="fr-LU"/>
        </w:rPr>
        <w:t xml:space="preserve"> plus que la négociation contractuelle.</w:t>
      </w:r>
    </w:p>
    <w:p w:rsidR="00572F7D" w:rsidRDefault="00572F7D" w:rsidP="00572F7D">
      <w:pPr>
        <w:pStyle w:val="ListParagraph"/>
        <w:numPr>
          <w:ilvl w:val="0"/>
          <w:numId w:val="2"/>
        </w:numPr>
        <w:jc w:val="both"/>
        <w:rPr>
          <w:lang w:val="fr-LU"/>
        </w:rPr>
      </w:pPr>
      <w:r w:rsidRPr="00572F7D">
        <w:rPr>
          <w:b/>
          <w:lang w:val="fr-LU"/>
        </w:rPr>
        <w:t>L’adaptation au changement</w:t>
      </w:r>
      <w:r w:rsidRPr="00572F7D">
        <w:rPr>
          <w:lang w:val="fr-LU"/>
        </w:rPr>
        <w:t xml:space="preserve"> plus que le suivi d’un plan.</w:t>
      </w:r>
    </w:p>
    <w:p w:rsidR="00572F7D" w:rsidRDefault="004C2E2A" w:rsidP="00572F7D">
      <w:pPr>
        <w:jc w:val="both"/>
        <w:rPr>
          <w:lang w:val="fr-LU"/>
        </w:rPr>
      </w:pPr>
      <w:r>
        <w:rPr>
          <w:lang w:val="fr-LU"/>
        </w:rPr>
        <w:t>Ces</w:t>
      </w:r>
      <w:r w:rsidR="00572F7D">
        <w:rPr>
          <w:lang w:val="fr-LU"/>
        </w:rPr>
        <w:t xml:space="preserve"> valeur</w:t>
      </w:r>
      <w:r>
        <w:rPr>
          <w:lang w:val="fr-LU"/>
        </w:rPr>
        <w:t>s</w:t>
      </w:r>
      <w:r w:rsidR="00572F7D">
        <w:rPr>
          <w:lang w:val="fr-LU"/>
        </w:rPr>
        <w:t xml:space="preserve"> se traduisent en pratique par une organisation d’équipe différente des gestion de projet classique (</w:t>
      </w:r>
      <w:proofErr w:type="spellStart"/>
      <w:r w:rsidR="00572F7D">
        <w:rPr>
          <w:lang w:val="fr-LU"/>
        </w:rPr>
        <w:t>Waterfall</w:t>
      </w:r>
      <w:proofErr w:type="spellEnd"/>
      <w:r w:rsidR="00572F7D">
        <w:rPr>
          <w:lang w:val="fr-LU"/>
        </w:rPr>
        <w:t>,</w:t>
      </w:r>
      <w:r w:rsidR="00CC2AB7">
        <w:rPr>
          <w:lang w:val="fr-LU"/>
        </w:rPr>
        <w:t xml:space="preserve"> cycle en V, en Spirale, etc..). Des rituels </w:t>
      </w:r>
      <w:r>
        <w:rPr>
          <w:lang w:val="fr-LU"/>
        </w:rPr>
        <w:t xml:space="preserve">agiles </w:t>
      </w:r>
      <w:r w:rsidR="00CC2AB7">
        <w:rPr>
          <w:lang w:val="fr-LU"/>
        </w:rPr>
        <w:t>sont donc instauré</w:t>
      </w:r>
      <w:r>
        <w:rPr>
          <w:lang w:val="fr-LU"/>
        </w:rPr>
        <w:t>s</w:t>
      </w:r>
      <w:r w:rsidR="00CC2AB7">
        <w:rPr>
          <w:lang w:val="fr-LU"/>
        </w:rPr>
        <w:t xml:space="preserve"> pour favoriser au maximum la transmission d’information au sein de l’équipe.</w:t>
      </w:r>
      <w:r w:rsidR="004934D5">
        <w:rPr>
          <w:lang w:val="fr-LU"/>
        </w:rPr>
        <w:t xml:space="preserve"> L’organisation du travail en est aussi transformé, au lieu de passer des mois à analyser l’ensemble des fonctionnalité d’un projet, le travail et découper en Sprint. Un Sprint rassemblera un certains nombres de sous fonctionnalités à instaurer en priorité. Il a une durée qui peut-être variable en fonction des équipes et des projets. La BIL et l’équipe évoluaient en Sprint de 2 semaines. Avant chacune de ces semaines de travail un certain nombre de nouvelles fonctionnalités étaient sélectionné et développées. L’objectif principal étant de permettre une mise en production par étape mais fonctionnel dans un délai minimum. </w:t>
      </w:r>
      <w:r w:rsidR="00CC2AB7">
        <w:rPr>
          <w:lang w:val="fr-LU"/>
        </w:rPr>
        <w:t xml:space="preserve"> </w:t>
      </w:r>
      <w:r w:rsidR="004934D5">
        <w:rPr>
          <w:lang w:val="fr-LU"/>
        </w:rPr>
        <w:t>Les é</w:t>
      </w:r>
      <w:r w:rsidR="00CC2AB7">
        <w:rPr>
          <w:lang w:val="fr-LU"/>
        </w:rPr>
        <w:t>quipe</w:t>
      </w:r>
      <w:r w:rsidR="004934D5">
        <w:rPr>
          <w:lang w:val="fr-LU"/>
        </w:rPr>
        <w:t>s Agile Scrum sont</w:t>
      </w:r>
      <w:r w:rsidR="00CC2AB7">
        <w:rPr>
          <w:lang w:val="fr-LU"/>
        </w:rPr>
        <w:t xml:space="preserve"> composé</w:t>
      </w:r>
      <w:r w:rsidR="004934D5">
        <w:rPr>
          <w:lang w:val="fr-LU"/>
        </w:rPr>
        <w:t>es</w:t>
      </w:r>
      <w:r w:rsidR="00CC2AB7">
        <w:rPr>
          <w:lang w:val="fr-LU"/>
        </w:rPr>
        <w:t xml:space="preserve"> de trois parties distinctes</w:t>
      </w:r>
      <w:r w:rsidR="00FE4E3B">
        <w:rPr>
          <w:lang w:val="fr-LU"/>
        </w:rPr>
        <w:t>.</w:t>
      </w:r>
    </w:p>
    <w:p w:rsidR="00FE4E3B" w:rsidRDefault="00FE4E3B" w:rsidP="00FE4E3B">
      <w:pPr>
        <w:pStyle w:val="Heading2"/>
        <w:numPr>
          <w:ilvl w:val="0"/>
          <w:numId w:val="5"/>
        </w:numPr>
        <w:rPr>
          <w:lang w:val="fr-LU"/>
        </w:rPr>
      </w:pPr>
      <w:r>
        <w:rPr>
          <w:lang w:val="fr-LU"/>
        </w:rPr>
        <w:t>Composition d’une équipe Agile SCRUM</w:t>
      </w:r>
    </w:p>
    <w:p w:rsidR="00FE4E3B" w:rsidRDefault="00FE4E3B" w:rsidP="00FE4E3B">
      <w:pPr>
        <w:rPr>
          <w:lang w:val="fr-LU"/>
        </w:rPr>
      </w:pPr>
    </w:p>
    <w:p w:rsidR="00FE4E3B" w:rsidRPr="00FE4E3B" w:rsidRDefault="00FE4E3B" w:rsidP="00FE4E3B">
      <w:pPr>
        <w:rPr>
          <w:lang w:val="fr-LU"/>
        </w:rPr>
      </w:pPr>
      <w:r>
        <w:rPr>
          <w:lang w:val="fr-LU"/>
        </w:rPr>
        <w:t xml:space="preserve">Une équipe Agile SCRUM est donc composé de trois partis bien distincte et pourtant indissociable : </w:t>
      </w:r>
    </w:p>
    <w:p w:rsidR="00CC2AB7" w:rsidRDefault="00CC2AB7" w:rsidP="00CC2AB7">
      <w:pPr>
        <w:pStyle w:val="ListParagraph"/>
        <w:numPr>
          <w:ilvl w:val="0"/>
          <w:numId w:val="2"/>
        </w:numPr>
        <w:jc w:val="both"/>
        <w:rPr>
          <w:lang w:val="fr-LU"/>
        </w:rPr>
      </w:pPr>
      <w:r>
        <w:rPr>
          <w:lang w:val="fr-LU"/>
        </w:rPr>
        <w:t xml:space="preserve">Un Product Owner : On fera bien la différence entre un Product Owner et un Chef de Projet, là où le Chef de Projet est responsable de </w:t>
      </w:r>
      <w:r w:rsidRPr="00CC2AB7">
        <w:rPr>
          <w:lang w:val="fr-LU"/>
        </w:rPr>
        <w:t>fixer les objectifs, la stratégie, les moyens et l'organisation</w:t>
      </w:r>
      <w:r>
        <w:rPr>
          <w:lang w:val="fr-LU"/>
        </w:rPr>
        <w:t xml:space="preserve"> du projet, ici un Product Owner a pour responsabilité de</w:t>
      </w:r>
      <w:r w:rsidR="00276CB5">
        <w:rPr>
          <w:lang w:val="fr-LU"/>
        </w:rPr>
        <w:t xml:space="preserve"> d’analyser, de découper puis de prioritiser </w:t>
      </w:r>
      <w:r>
        <w:rPr>
          <w:lang w:val="fr-LU"/>
        </w:rPr>
        <w:t>les besoins des différents</w:t>
      </w:r>
      <w:r w:rsidR="004C2E2A">
        <w:rPr>
          <w:lang w:val="fr-LU"/>
        </w:rPr>
        <w:t xml:space="preserve"> </w:t>
      </w:r>
      <w:proofErr w:type="spellStart"/>
      <w:r w:rsidR="004C2E2A">
        <w:rPr>
          <w:lang w:val="fr-LU"/>
        </w:rPr>
        <w:t>S</w:t>
      </w:r>
      <w:r w:rsidR="00276CB5">
        <w:rPr>
          <w:lang w:val="fr-LU"/>
        </w:rPr>
        <w:t>takeholder</w:t>
      </w:r>
      <w:r w:rsidR="004C2E2A">
        <w:rPr>
          <w:lang w:val="fr-LU"/>
        </w:rPr>
        <w:t>s</w:t>
      </w:r>
      <w:proofErr w:type="spellEnd"/>
      <w:r w:rsidR="00276CB5">
        <w:rPr>
          <w:lang w:val="fr-LU"/>
        </w:rPr>
        <w:t>. Il rédigera notamment</w:t>
      </w:r>
      <w:r w:rsidR="004C2E2A">
        <w:rPr>
          <w:lang w:val="fr-LU"/>
        </w:rPr>
        <w:t xml:space="preserve"> des User</w:t>
      </w:r>
      <w:r w:rsidR="00276CB5">
        <w:rPr>
          <w:lang w:val="fr-LU"/>
        </w:rPr>
        <w:t xml:space="preserve"> Stories, description du besoin comprenant un certain nombre de critère propre </w:t>
      </w:r>
      <w:r w:rsidR="004C2E2A">
        <w:rPr>
          <w:lang w:val="fr-LU"/>
        </w:rPr>
        <w:t>à</w:t>
      </w:r>
      <w:r w:rsidR="00276CB5">
        <w:rPr>
          <w:lang w:val="fr-LU"/>
        </w:rPr>
        <w:t xml:space="preserve"> la </w:t>
      </w:r>
      <w:r w:rsidR="00276CB5">
        <w:rPr>
          <w:lang w:val="fr-LU"/>
        </w:rPr>
        <w:lastRenderedPageBreak/>
        <w:t>validation des taches.</w:t>
      </w:r>
      <w:r w:rsidR="00FE4E3B">
        <w:rPr>
          <w:lang w:val="fr-LU"/>
        </w:rPr>
        <w:t xml:space="preserve"> Le </w:t>
      </w:r>
      <w:proofErr w:type="spellStart"/>
      <w:r w:rsidR="00FE4E3B">
        <w:rPr>
          <w:lang w:val="fr-LU"/>
        </w:rPr>
        <w:t>product</w:t>
      </w:r>
      <w:proofErr w:type="spellEnd"/>
      <w:r w:rsidR="00FE4E3B">
        <w:rPr>
          <w:lang w:val="fr-LU"/>
        </w:rPr>
        <w:t xml:space="preserve"> Owner à</w:t>
      </w:r>
      <w:r w:rsidR="004C2E2A">
        <w:rPr>
          <w:lang w:val="fr-LU"/>
        </w:rPr>
        <w:t xml:space="preserve"> la vision du projet et décide ce qui sera fait et ce qui ne le fera pas. Il est en perpétuel négociation avec les </w:t>
      </w:r>
      <w:proofErr w:type="spellStart"/>
      <w:r w:rsidR="004C2E2A">
        <w:rPr>
          <w:lang w:val="fr-LU"/>
        </w:rPr>
        <w:t>Stakeholders</w:t>
      </w:r>
      <w:proofErr w:type="spellEnd"/>
      <w:r w:rsidR="004C2E2A">
        <w:rPr>
          <w:lang w:val="fr-LU"/>
        </w:rPr>
        <w:t>.</w:t>
      </w:r>
    </w:p>
    <w:p w:rsidR="004C2E2A" w:rsidRDefault="004C2E2A" w:rsidP="004C2E2A">
      <w:pPr>
        <w:pStyle w:val="ListParagraph"/>
        <w:ind w:left="1080"/>
        <w:jc w:val="both"/>
        <w:rPr>
          <w:lang w:val="fr-LU"/>
        </w:rPr>
      </w:pPr>
    </w:p>
    <w:p w:rsidR="00276CB5" w:rsidRDefault="00276CB5" w:rsidP="00CC2AB7">
      <w:pPr>
        <w:pStyle w:val="ListParagraph"/>
        <w:numPr>
          <w:ilvl w:val="0"/>
          <w:numId w:val="2"/>
        </w:numPr>
        <w:jc w:val="both"/>
        <w:rPr>
          <w:lang w:val="fr-LU"/>
        </w:rPr>
      </w:pPr>
      <w:r>
        <w:rPr>
          <w:lang w:val="fr-LU"/>
        </w:rPr>
        <w:t>L’équipe de développement, noyau de l’équipe, elle est composé de</w:t>
      </w:r>
      <w:r w:rsidR="004C2E2A">
        <w:rPr>
          <w:lang w:val="fr-LU"/>
        </w:rPr>
        <w:t>s</w:t>
      </w:r>
      <w:r>
        <w:rPr>
          <w:lang w:val="fr-LU"/>
        </w:rPr>
        <w:t xml:space="preserve"> développeur</w:t>
      </w:r>
      <w:r w:rsidR="004C2E2A">
        <w:rPr>
          <w:lang w:val="fr-LU"/>
        </w:rPr>
        <w:t>s qui réaliseront l’ensemble des développements du projet.</w:t>
      </w:r>
      <w:r>
        <w:rPr>
          <w:lang w:val="fr-LU"/>
        </w:rPr>
        <w:t xml:space="preserve"> </w:t>
      </w:r>
      <w:r w:rsidR="004C2E2A">
        <w:rPr>
          <w:lang w:val="fr-LU"/>
        </w:rPr>
        <w:t>Cette équipe</w:t>
      </w:r>
      <w:r>
        <w:rPr>
          <w:lang w:val="fr-LU"/>
        </w:rPr>
        <w:t xml:space="preserve"> peut être accompagné d’analyste</w:t>
      </w:r>
      <w:r w:rsidR="004C2E2A">
        <w:rPr>
          <w:lang w:val="fr-LU"/>
        </w:rPr>
        <w:t>s</w:t>
      </w:r>
      <w:r>
        <w:rPr>
          <w:lang w:val="fr-LU"/>
        </w:rPr>
        <w:t xml:space="preserve"> qui auront comme principale fonction d’aider le Product Owner dans les aspects plus technique des solutions décrite</w:t>
      </w:r>
      <w:r w:rsidR="004C2E2A">
        <w:rPr>
          <w:lang w:val="fr-LU"/>
        </w:rPr>
        <w:t xml:space="preserve"> dans les User</w:t>
      </w:r>
      <w:r>
        <w:rPr>
          <w:lang w:val="fr-LU"/>
        </w:rPr>
        <w:t xml:space="preserve"> Stories.</w:t>
      </w:r>
    </w:p>
    <w:p w:rsidR="004C2E2A" w:rsidRPr="004C2E2A" w:rsidRDefault="004C2E2A" w:rsidP="004C2E2A">
      <w:pPr>
        <w:pStyle w:val="ListParagraph"/>
        <w:rPr>
          <w:lang w:val="fr-LU"/>
        </w:rPr>
      </w:pPr>
    </w:p>
    <w:p w:rsidR="004C2E2A" w:rsidRDefault="004C2E2A" w:rsidP="00CC2AB7">
      <w:pPr>
        <w:pStyle w:val="ListParagraph"/>
        <w:numPr>
          <w:ilvl w:val="0"/>
          <w:numId w:val="2"/>
        </w:numPr>
        <w:jc w:val="both"/>
        <w:rPr>
          <w:lang w:val="fr-LU"/>
        </w:rPr>
      </w:pPr>
      <w:r>
        <w:rPr>
          <w:lang w:val="fr-LU"/>
        </w:rPr>
        <w:t xml:space="preserve">Le Scrum-Master : Véritable </w:t>
      </w:r>
      <w:r w:rsidR="00FE4E3B">
        <w:rPr>
          <w:lang w:val="fr-LU"/>
        </w:rPr>
        <w:t>particularité</w:t>
      </w:r>
      <w:r>
        <w:rPr>
          <w:lang w:val="fr-LU"/>
        </w:rPr>
        <w:t xml:space="preserve"> du Framework Agile, le Scrum-master a un rôle parfois sous-estimé mais pourtant primordiale. Sans nécessairement avoir des compenses techniques, il est responsable du bien-être de l’équipe. Sa principale mission est </w:t>
      </w:r>
      <w:r w:rsidR="00FE4E3B">
        <w:rPr>
          <w:lang w:val="fr-LU"/>
        </w:rPr>
        <w:t xml:space="preserve">de </w:t>
      </w:r>
      <w:r>
        <w:rPr>
          <w:lang w:val="fr-LU"/>
        </w:rPr>
        <w:t>maintenir la communicatio</w:t>
      </w:r>
      <w:r w:rsidR="00FE4E3B">
        <w:rPr>
          <w:lang w:val="fr-LU"/>
        </w:rPr>
        <w:t xml:space="preserve">n et les relations des membres </w:t>
      </w:r>
      <w:r>
        <w:rPr>
          <w:lang w:val="fr-LU"/>
        </w:rPr>
        <w:t xml:space="preserve">au plus niveau afin de permettre une performance optimale. Réel facilitateur il sera l’organisateur de l’ensemble des rituels </w:t>
      </w:r>
      <w:r w:rsidR="00FE4E3B">
        <w:rPr>
          <w:lang w:val="fr-LU"/>
        </w:rPr>
        <w:t>agiles</w:t>
      </w:r>
      <w:r>
        <w:rPr>
          <w:lang w:val="fr-LU"/>
        </w:rPr>
        <w:t xml:space="preserve"> mais </w:t>
      </w:r>
      <w:r w:rsidR="00FE4E3B">
        <w:rPr>
          <w:lang w:val="fr-LU"/>
        </w:rPr>
        <w:t xml:space="preserve">sera </w:t>
      </w:r>
      <w:r>
        <w:rPr>
          <w:lang w:val="fr-LU"/>
        </w:rPr>
        <w:t xml:space="preserve">aussi </w:t>
      </w:r>
      <w:r w:rsidR="00FE4E3B">
        <w:rPr>
          <w:lang w:val="fr-LU"/>
        </w:rPr>
        <w:t xml:space="preserve">responsable </w:t>
      </w:r>
      <w:r>
        <w:rPr>
          <w:lang w:val="fr-LU"/>
        </w:rPr>
        <w:t>de protéger l’</w:t>
      </w:r>
      <w:r w:rsidR="00FE4E3B">
        <w:rPr>
          <w:lang w:val="fr-LU"/>
        </w:rPr>
        <w:t>équipe de la pressions du</w:t>
      </w:r>
      <w:r>
        <w:rPr>
          <w:lang w:val="fr-LU"/>
        </w:rPr>
        <w:t xml:space="preserve"> mangement </w:t>
      </w:r>
      <w:r w:rsidR="00FE4E3B">
        <w:rPr>
          <w:lang w:val="fr-LU"/>
        </w:rPr>
        <w:t>en filtrant</w:t>
      </w:r>
      <w:r>
        <w:rPr>
          <w:lang w:val="fr-LU"/>
        </w:rPr>
        <w:t xml:space="preserve"> les demandes ou requête de ces derniers.  </w:t>
      </w:r>
    </w:p>
    <w:p w:rsidR="00FE4E3B" w:rsidRDefault="00FE4E3B" w:rsidP="00FE4E3B">
      <w:pPr>
        <w:pStyle w:val="ListParagraph"/>
        <w:rPr>
          <w:lang w:val="fr-LU"/>
        </w:rPr>
      </w:pPr>
    </w:p>
    <w:p w:rsidR="00FE4E3B" w:rsidRDefault="00FE4E3B" w:rsidP="00FE4E3B">
      <w:pPr>
        <w:pStyle w:val="Heading2"/>
        <w:numPr>
          <w:ilvl w:val="0"/>
          <w:numId w:val="5"/>
        </w:numPr>
        <w:rPr>
          <w:lang w:val="fr-LU"/>
        </w:rPr>
      </w:pPr>
      <w:r>
        <w:rPr>
          <w:lang w:val="fr-LU"/>
        </w:rPr>
        <w:t>Les Rituels Agiles :</w:t>
      </w:r>
    </w:p>
    <w:p w:rsidR="00FE4E3B" w:rsidRDefault="00FE4E3B" w:rsidP="00FE4E3B">
      <w:pPr>
        <w:rPr>
          <w:lang w:val="fr-LU"/>
        </w:rPr>
      </w:pPr>
    </w:p>
    <w:p w:rsidR="00FE4E3B" w:rsidRDefault="00FE4E3B" w:rsidP="00FE4E3B">
      <w:pPr>
        <w:rPr>
          <w:lang w:val="fr-LU"/>
        </w:rPr>
      </w:pPr>
      <w:r>
        <w:rPr>
          <w:lang w:val="fr-LU"/>
        </w:rPr>
        <w:t xml:space="preserve">Nous avons rapidement évoqué à plusieurs reprises la présence de rituels agiles au seins de l’environnement SCRUM, il en existe plusieurs et je vais présenter celles dont la BIL et mon équipe avons réaliser au cours de ces 6 derniers mois : </w:t>
      </w:r>
    </w:p>
    <w:p w:rsidR="00FE4E3B" w:rsidRDefault="00FE4E3B" w:rsidP="004934D5">
      <w:pPr>
        <w:pStyle w:val="ListParagraph"/>
        <w:numPr>
          <w:ilvl w:val="0"/>
          <w:numId w:val="2"/>
        </w:numPr>
        <w:jc w:val="both"/>
        <w:rPr>
          <w:lang w:val="fr-LU"/>
        </w:rPr>
      </w:pPr>
      <w:r>
        <w:rPr>
          <w:lang w:val="fr-LU"/>
        </w:rPr>
        <w:t xml:space="preserve">Le Stand Up : Rituel quotidien et indispensable, le Stand Up est un des rituels les plus rapide mais finalement un des plus important. En effet, </w:t>
      </w:r>
      <w:r w:rsidR="009807B0">
        <w:rPr>
          <w:lang w:val="fr-LU"/>
        </w:rPr>
        <w:t>il dure rarement plus de 10min et à</w:t>
      </w:r>
      <w:r>
        <w:rPr>
          <w:lang w:val="fr-LU"/>
        </w:rPr>
        <w:t xml:space="preserve"> lieu à heure fixe tous</w:t>
      </w:r>
      <w:r w:rsidR="009807B0">
        <w:rPr>
          <w:lang w:val="fr-LU"/>
        </w:rPr>
        <w:t xml:space="preserve"> les matins. Il a pour but de permettre un transmission efficace et rapide d’information au seins de l’équipe de développement. </w:t>
      </w:r>
      <w:r>
        <w:rPr>
          <w:lang w:val="fr-LU"/>
        </w:rPr>
        <w:t xml:space="preserve"> </w:t>
      </w:r>
      <w:r w:rsidR="009807B0">
        <w:rPr>
          <w:lang w:val="fr-LU"/>
        </w:rPr>
        <w:t xml:space="preserve">Ce rassemblement ce veut dynamique, il faut donc oublier les grandes salles de réunion ou chacun est assis et bercé d’introduction interminable. Lors d’un Stand Up on parle résultat et objectifs. On évoque les principales avancés qui ont été réalisés la veille mais n’on n’évoque pas comment. L’important est le résultat. </w:t>
      </w:r>
      <w:r w:rsidR="009807B0" w:rsidRPr="004934D5">
        <w:rPr>
          <w:lang w:val="fr-LU"/>
        </w:rPr>
        <w:t xml:space="preserve">Par la suite on abordera les différents points de blocages techniques ou business, mais attention on ne discute pas solution au cours de cette réunion. Enfin on évoque les points </w:t>
      </w:r>
      <w:r w:rsidR="004934D5">
        <w:rPr>
          <w:lang w:val="fr-LU"/>
        </w:rPr>
        <w:t>qui seront abordés</w:t>
      </w:r>
      <w:r w:rsidR="009807B0" w:rsidRPr="004934D5">
        <w:rPr>
          <w:lang w:val="fr-LU"/>
        </w:rPr>
        <w:t xml:space="preserve"> dans la journée, </w:t>
      </w:r>
      <w:r w:rsidR="009807B0" w:rsidRPr="004934D5">
        <w:rPr>
          <w:lang w:val="fr-LU"/>
        </w:rPr>
        <w:t>le but est d’être bien clair sur qui en est ou sur quel sujet.</w:t>
      </w:r>
      <w:r w:rsidR="004934D5">
        <w:rPr>
          <w:lang w:val="fr-LU"/>
        </w:rPr>
        <w:t xml:space="preserve"> Il faut noter que bien que le Scrum-Master et le Product Owner sont invités et le bienvenu au Stand Up, ils n’ont pas à y prendre la parole. Ce rituel et dédié à l’équipe de développement, ils ne sont présent qu’a titre informatif.</w:t>
      </w:r>
    </w:p>
    <w:p w:rsidR="004934D5" w:rsidRDefault="004934D5" w:rsidP="004934D5">
      <w:pPr>
        <w:pStyle w:val="ListParagraph"/>
        <w:ind w:left="1080"/>
        <w:jc w:val="both"/>
        <w:rPr>
          <w:lang w:val="fr-LU"/>
        </w:rPr>
      </w:pPr>
    </w:p>
    <w:p w:rsidR="004C2E2A" w:rsidRPr="003B7970" w:rsidRDefault="004934D5" w:rsidP="003B7970">
      <w:pPr>
        <w:pStyle w:val="ListParagraph"/>
        <w:numPr>
          <w:ilvl w:val="0"/>
          <w:numId w:val="2"/>
        </w:numPr>
        <w:jc w:val="both"/>
        <w:rPr>
          <w:lang w:val="fr-LU"/>
        </w:rPr>
      </w:pPr>
      <w:r>
        <w:rPr>
          <w:lang w:val="fr-LU"/>
        </w:rPr>
        <w:t xml:space="preserve">Le Grooming : Lorsque que le Product Owner </w:t>
      </w:r>
      <w:r w:rsidR="003B7970">
        <w:rPr>
          <w:lang w:val="fr-LU"/>
        </w:rPr>
        <w:t xml:space="preserve">est les analystes ont terminé les différentes analyse business et/ou techniques, ces derniers présente la sélection qui a était faite par le Product Owner lors d’un rituel agile nommé le Grooming. Ce rituel a pour but de confronté les différentes User Stories a l’équipe de développement au complet afin qu’elle soit validé </w:t>
      </w:r>
      <w:r w:rsidR="003B7970">
        <w:rPr>
          <w:lang w:val="fr-LU"/>
        </w:rPr>
        <w:lastRenderedPageBreak/>
        <w:t xml:space="preserve">puis estimé en terme de difficulté de réalisation. Une équipe Agile Scrum arrive très vite à ce que l’on appelle un vélocité de travail. C’est-à-dire un nombre de point qu’elle est capable de délivrer par Sprint. Ce nombre est très variable car il diffère en fonction de la compositions des équipes, mais aussi de la manière qu’il </w:t>
      </w:r>
      <w:r w:rsidR="003B7970" w:rsidRPr="003B7970">
        <w:rPr>
          <w:lang w:val="fr-LU"/>
        </w:rPr>
        <w:t>choisissent</w:t>
      </w:r>
      <w:r w:rsidR="003B7970">
        <w:rPr>
          <w:lang w:val="fr-LU"/>
        </w:rPr>
        <w:t xml:space="preserve"> d’estimer le nombre de point d’une User Story. Le principe est simple, une </w:t>
      </w:r>
      <w:proofErr w:type="spellStart"/>
      <w:r w:rsidR="003B7970">
        <w:rPr>
          <w:lang w:val="fr-LU"/>
        </w:rPr>
        <w:t>realisation</w:t>
      </w:r>
      <w:proofErr w:type="spellEnd"/>
      <w:r w:rsidR="003B7970">
        <w:rPr>
          <w:lang w:val="fr-LU"/>
        </w:rPr>
        <w:t xml:space="preserve"> d</w:t>
      </w:r>
      <w:bookmarkStart w:id="0" w:name="_GoBack"/>
      <w:bookmarkEnd w:id="0"/>
    </w:p>
    <w:sectPr w:rsidR="004C2E2A" w:rsidRPr="003B79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4DF"/>
    <w:multiLevelType w:val="multilevel"/>
    <w:tmpl w:val="E974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1C6CD4"/>
    <w:multiLevelType w:val="hybridMultilevel"/>
    <w:tmpl w:val="84EE1DCE"/>
    <w:lvl w:ilvl="0" w:tplc="B9F8FB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5359AF"/>
    <w:multiLevelType w:val="hybridMultilevel"/>
    <w:tmpl w:val="0B007C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CDC499B"/>
    <w:multiLevelType w:val="hybridMultilevel"/>
    <w:tmpl w:val="785CD53A"/>
    <w:lvl w:ilvl="0" w:tplc="EC78459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BCC521F"/>
    <w:multiLevelType w:val="hybridMultilevel"/>
    <w:tmpl w:val="8BFA6DA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F0"/>
    <w:rsid w:val="00276CB5"/>
    <w:rsid w:val="003B7970"/>
    <w:rsid w:val="004639F0"/>
    <w:rsid w:val="004934D5"/>
    <w:rsid w:val="004C2E2A"/>
    <w:rsid w:val="00572F7D"/>
    <w:rsid w:val="008656ED"/>
    <w:rsid w:val="009807B0"/>
    <w:rsid w:val="00AC7B99"/>
    <w:rsid w:val="00B85596"/>
    <w:rsid w:val="00CC2AB7"/>
    <w:rsid w:val="00FE4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39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4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9F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572F7D"/>
  </w:style>
  <w:style w:type="paragraph" w:styleId="ListParagraph">
    <w:name w:val="List Paragraph"/>
    <w:basedOn w:val="Normal"/>
    <w:uiPriority w:val="34"/>
    <w:qFormat/>
    <w:rsid w:val="00572F7D"/>
    <w:pPr>
      <w:ind w:left="720"/>
      <w:contextualSpacing/>
    </w:pPr>
  </w:style>
  <w:style w:type="character" w:customStyle="1" w:styleId="Heading2Char">
    <w:name w:val="Heading 2 Char"/>
    <w:basedOn w:val="DefaultParagraphFont"/>
    <w:link w:val="Heading2"/>
    <w:uiPriority w:val="9"/>
    <w:rsid w:val="00FE4E3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39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4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9F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572F7D"/>
  </w:style>
  <w:style w:type="paragraph" w:styleId="ListParagraph">
    <w:name w:val="List Paragraph"/>
    <w:basedOn w:val="Normal"/>
    <w:uiPriority w:val="34"/>
    <w:qFormat/>
    <w:rsid w:val="00572F7D"/>
    <w:pPr>
      <w:ind w:left="720"/>
      <w:contextualSpacing/>
    </w:pPr>
  </w:style>
  <w:style w:type="character" w:customStyle="1" w:styleId="Heading2Char">
    <w:name w:val="Heading 2 Char"/>
    <w:basedOn w:val="DefaultParagraphFont"/>
    <w:link w:val="Heading2"/>
    <w:uiPriority w:val="9"/>
    <w:rsid w:val="00FE4E3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56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7587828B.dotm</Template>
  <TotalTime>95</TotalTime>
  <Pages>3</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BIL</Company>
  <LinksUpToDate>false</LinksUpToDate>
  <CharactersWithSpaces>5939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Berger Adrien (BIL)</dc:creator>
  <cp:lastModifiedBy>Berger Adrien (BIL)</cp:lastModifiedBy>
  <cp:revision>1</cp:revision>
  <dcterms:created xsi:type="dcterms:W3CDTF">2018-09-04T16:49:00Z</dcterms:created>
  <dcterms:modified xsi:type="dcterms:W3CDTF">2018-09-04T18:24:00Z</dcterms:modified>
</cp:coreProperties>
</file>